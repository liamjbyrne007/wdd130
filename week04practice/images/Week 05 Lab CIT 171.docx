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AA78" w14:textId="3A95D391" w:rsidR="00505A2E" w:rsidRDefault="00DB14BC" w:rsidP="008A3E3F">
      <w:pPr>
        <w:pStyle w:val="Subtitle"/>
      </w:pPr>
      <w:r>
        <w:t xml:space="preserve">Week </w:t>
      </w:r>
      <w:r w:rsidR="00733D3B">
        <w:t>0</w:t>
      </w:r>
      <w:r>
        <w:t>5 Lab</w:t>
      </w:r>
      <w:r w:rsidR="00AE11FA">
        <w:t xml:space="preserve">: Hands-on </w:t>
      </w:r>
      <w:r w:rsidR="00FC6CE8">
        <w:t xml:space="preserve">Updates and </w:t>
      </w:r>
      <w:r w:rsidR="00405FB7">
        <w:t>Device Security</w:t>
      </w:r>
    </w:p>
    <w:p w14:paraId="57760DBB" w14:textId="63D73F6F" w:rsidR="00733D3B" w:rsidRDefault="00F656B7">
      <w:r>
        <w:t xml:space="preserve">Find your instructions in the file: </w:t>
      </w:r>
      <w:r w:rsidR="00733D3B">
        <w:t>“</w:t>
      </w:r>
      <w:r w:rsidR="003E3085">
        <w:t>W05</w:t>
      </w:r>
      <w:r>
        <w:t xml:space="preserve"> Hands-on</w:t>
      </w:r>
      <w:r w:rsidR="003E3085">
        <w:t xml:space="preserve"> </w:t>
      </w:r>
      <w:r>
        <w:t>Device</w:t>
      </w:r>
      <w:r w:rsidR="003E3085">
        <w:t xml:space="preserve"> Updates </w:t>
      </w:r>
      <w:r>
        <w:t>Instructions.</w:t>
      </w:r>
      <w:r w:rsidR="00733D3B">
        <w:t>”</w:t>
      </w:r>
    </w:p>
    <w:p w14:paraId="77E2AA9D" w14:textId="798EF464" w:rsidR="00AE11FA" w:rsidRDefault="00AE11FA">
      <w:r>
        <w:t>Fill out this</w:t>
      </w:r>
      <w:r w:rsidR="00CC33CD">
        <w:t xml:space="preserve"> worksheet</w:t>
      </w:r>
      <w:r>
        <w:t xml:space="preserve"> as you complete the lab</w:t>
      </w:r>
      <w:r w:rsidR="00CC33CD">
        <w:t>, then save it, and upload it to I-Learn as instructed</w:t>
      </w:r>
      <w:r>
        <w:t>.</w:t>
      </w:r>
      <w:r w:rsidR="00CC33CD">
        <w:t xml:space="preserve"> You may earn up to 60 points for this lab.</w:t>
      </w:r>
    </w:p>
    <w:p w14:paraId="4DB82F50" w14:textId="53A96A40" w:rsidR="00AE11FA" w:rsidRDefault="00AE11FA">
      <w:r>
        <w:t xml:space="preserve">Task 1: </w:t>
      </w:r>
      <w:r w:rsidR="002E4FCE">
        <w:t xml:space="preserve">Check </w:t>
      </w:r>
      <w:r w:rsidR="0093761E">
        <w:t>and update</w:t>
      </w:r>
      <w:r w:rsidR="00825D87">
        <w:t xml:space="preserve"> devices’ operating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06675587" w14:textId="77777777" w:rsidTr="005241D8">
        <w:tc>
          <w:tcPr>
            <w:tcW w:w="2425" w:type="dxa"/>
          </w:tcPr>
          <w:p w14:paraId="2DFBE7A8" w14:textId="241D7EAC" w:rsidR="00AE11FA" w:rsidRDefault="00AE11FA">
            <w:r>
              <w:t>W</w:t>
            </w:r>
            <w:r w:rsidR="00825D87">
              <w:t>hat is your</w:t>
            </w:r>
            <w:r w:rsidR="001F4505">
              <w:t xml:space="preserve"> laptop or desktop</w:t>
            </w:r>
            <w:r w:rsidR="00825D87">
              <w:t xml:space="preserve"> computer’s operating system </w:t>
            </w:r>
            <w:r w:rsidR="001F4505">
              <w:t xml:space="preserve">(OS) </w:t>
            </w:r>
            <w:r w:rsidR="00825D87">
              <w:t>and version</w:t>
            </w:r>
            <w:r>
              <w:t>?</w:t>
            </w:r>
            <w:r w:rsidR="00825D87">
              <w:t xml:space="preserve"> Also, if you have a mobile devic</w:t>
            </w:r>
            <w:r w:rsidR="001F4505">
              <w:t>e such as a smartphone or tablet</w:t>
            </w:r>
            <w:r w:rsidR="00825D87">
              <w:t xml:space="preserve">, what is its </w:t>
            </w:r>
            <w:r w:rsidR="001F4505">
              <w:t>OS</w:t>
            </w:r>
            <w:r w:rsidR="00825D87">
              <w:t xml:space="preserve"> and version?</w:t>
            </w:r>
            <w:r>
              <w:t xml:space="preserve"> (</w:t>
            </w:r>
            <w:r w:rsidR="00825D87">
              <w:t>2</w:t>
            </w:r>
            <w:r w:rsidR="00CE2E02">
              <w:t xml:space="preserve"> </w:t>
            </w:r>
            <w:r>
              <w:t>pt</w:t>
            </w:r>
            <w:r w:rsidR="00825D87">
              <w:t>s</w:t>
            </w:r>
            <w:r w:rsidR="00CE2E02">
              <w:t>.</w:t>
            </w:r>
            <w:r>
              <w:t>)</w:t>
            </w:r>
          </w:p>
        </w:tc>
        <w:tc>
          <w:tcPr>
            <w:tcW w:w="6925" w:type="dxa"/>
          </w:tcPr>
          <w:p w14:paraId="33F2D878" w14:textId="24DCAE66" w:rsidR="00AE11FA" w:rsidRDefault="00806307">
            <w:r>
              <w:t>I have Windows 11 Home version 22H2 on my laptop; and on my phone I have Android version 12 with build number SP1A.210812.016.G970U1UES7IVJ2</w:t>
            </w:r>
            <w:r w:rsidR="00DA7CD3">
              <w:t xml:space="preserve"> and security patch level of October 1 2022.</w:t>
            </w:r>
          </w:p>
        </w:tc>
      </w:tr>
      <w:tr w:rsidR="00AE11FA" w14:paraId="155F4CAB" w14:textId="77777777" w:rsidTr="005241D8">
        <w:tc>
          <w:tcPr>
            <w:tcW w:w="2425" w:type="dxa"/>
          </w:tcPr>
          <w:p w14:paraId="4548DF07" w14:textId="52216899" w:rsidR="00AE11FA" w:rsidRDefault="00825D87">
            <w:r>
              <w:t>Did you find any</w:t>
            </w:r>
            <w:r w:rsidR="001F4505">
              <w:t xml:space="preserve"> available</w:t>
            </w:r>
            <w:r>
              <w:t xml:space="preserve"> </w:t>
            </w:r>
            <w:r w:rsidR="001F4505">
              <w:t>OS</w:t>
            </w:r>
            <w:r>
              <w:t xml:space="preserve"> updates</w:t>
            </w:r>
            <w:r w:rsidR="001F4505">
              <w:t>?</w:t>
            </w:r>
            <w:r>
              <w:t xml:space="preserve"> </w:t>
            </w:r>
            <w:r w:rsidR="001F4505">
              <w:t>I</w:t>
            </w:r>
            <w:r>
              <w:t xml:space="preserve">f so, what are the </w:t>
            </w:r>
            <w:r w:rsidR="001F4505">
              <w:t xml:space="preserve">software </w:t>
            </w:r>
            <w:r>
              <w:t xml:space="preserve">version </w:t>
            </w:r>
            <w:r w:rsidR="001F4505">
              <w:t xml:space="preserve">names or </w:t>
            </w:r>
            <w:r>
              <w:t>numbers</w:t>
            </w:r>
            <w:r w:rsidR="001F4505">
              <w:t xml:space="preserve"> for the updated software</w:t>
            </w:r>
            <w:r>
              <w:t>?</w:t>
            </w:r>
            <w:r w:rsidR="00132890">
              <w:t xml:space="preserve"> (</w:t>
            </w:r>
            <w:r>
              <w:t>1</w:t>
            </w:r>
            <w:r w:rsidR="00CE2E02">
              <w:t xml:space="preserve"> </w:t>
            </w:r>
            <w:r w:rsidR="00132890">
              <w:t>pt</w:t>
            </w:r>
            <w:r w:rsidR="00CE2E02">
              <w:t>.</w:t>
            </w:r>
            <w:r w:rsidR="00132890">
              <w:t>)</w:t>
            </w:r>
          </w:p>
        </w:tc>
        <w:tc>
          <w:tcPr>
            <w:tcW w:w="6925" w:type="dxa"/>
          </w:tcPr>
          <w:p w14:paraId="17A0F838" w14:textId="59F5AA4C" w:rsidR="00AE11FA" w:rsidRDefault="00806307">
            <w:r>
              <w:t>I did find an update for both my laptop and my phone,</w:t>
            </w:r>
            <w:r w:rsidR="00DA7CD3">
              <w:t xml:space="preserve"> though for the laptop it wasn’t a version update, just the January 2023 update for .NET framework. My phon3 is still running Android version 12, but now has a build number of SP1A.210812.016.G970U1UES8IWA1 and is running the January 1 2023 security patch level.</w:t>
            </w:r>
          </w:p>
        </w:tc>
      </w:tr>
      <w:tr w:rsidR="00825D87" w14:paraId="563FD8C4" w14:textId="77777777" w:rsidTr="005241D8">
        <w:tc>
          <w:tcPr>
            <w:tcW w:w="2425" w:type="dxa"/>
          </w:tcPr>
          <w:p w14:paraId="040D0B2D" w14:textId="05808A36" w:rsidR="00825D87" w:rsidRDefault="00825D87">
            <w:r>
              <w:t xml:space="preserve">What </w:t>
            </w:r>
            <w:r w:rsidR="001F4505">
              <w:t>are the procedures for applying OS updates to your computer and other devices</w:t>
            </w:r>
            <w:r>
              <w:t>?</w:t>
            </w:r>
            <w:r w:rsidR="001F4505">
              <w:t xml:space="preserve"> (2</w:t>
            </w:r>
            <w:r w:rsidR="00CE2E02">
              <w:t xml:space="preserve"> </w:t>
            </w:r>
            <w:r w:rsidR="001F4505">
              <w:t>pts</w:t>
            </w:r>
            <w:r w:rsidR="00CE2E02">
              <w:t>.</w:t>
            </w:r>
            <w:r w:rsidR="001F4505">
              <w:t>)</w:t>
            </w:r>
          </w:p>
        </w:tc>
        <w:tc>
          <w:tcPr>
            <w:tcW w:w="6925" w:type="dxa"/>
          </w:tcPr>
          <w:p w14:paraId="037262AA" w14:textId="4AC433F5" w:rsidR="00825D87" w:rsidRDefault="00DA7CD3">
            <w:r>
              <w:t>For my phone, I navigate to the system settings, then scroll down to the software update tab and within that I can check for software updates, download them, and install them once downloaded. For my computer</w:t>
            </w:r>
            <w:r w:rsidR="00676BA0">
              <w:t xml:space="preserve"> I go to </w:t>
            </w:r>
            <w:r w:rsidR="009A001F">
              <w:t>settings then I click the Windows updates tab on the left, then I can check for updates and restart my pc once they are downloaded.</w:t>
            </w:r>
          </w:p>
        </w:tc>
      </w:tr>
    </w:tbl>
    <w:p w14:paraId="6A6BBC34" w14:textId="77777777" w:rsidR="00AE11FA" w:rsidRDefault="00F92C02">
      <w:r>
        <w:t>(Details)</w:t>
      </w:r>
    </w:p>
    <w:p w14:paraId="42201166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60F89FA8" w14:textId="77777777" w:rsidTr="005241D8">
        <w:tc>
          <w:tcPr>
            <w:tcW w:w="2425" w:type="dxa"/>
          </w:tcPr>
          <w:p w14:paraId="63484F38" w14:textId="3529E7EB" w:rsidR="005241D8" w:rsidRDefault="001F4505">
            <w:r w:rsidRPr="001F4505">
              <w:t>If the OS on your computer or device was out of date, did you successfully update or upgrade?</w:t>
            </w:r>
            <w:r w:rsidR="00002564">
              <w:t xml:space="preserve"> How long did it take?</w:t>
            </w:r>
            <w:r w:rsidR="00CC33CD">
              <w:t xml:space="preserve"> Explain.</w:t>
            </w:r>
            <w:r w:rsidRPr="001F4505">
              <w:t xml:space="preserve"> (</w:t>
            </w:r>
            <w:r w:rsidR="00CC33CD">
              <w:t>2</w:t>
            </w:r>
            <w:r w:rsidR="00CE2E02">
              <w:t xml:space="preserve"> </w:t>
            </w:r>
            <w:r w:rsidRPr="001F4505">
              <w:t>pt</w:t>
            </w:r>
            <w:r w:rsidR="00CC33CD">
              <w:t>s</w:t>
            </w:r>
            <w:r w:rsidR="00CE2E02">
              <w:t>.</w:t>
            </w:r>
            <w:r w:rsidRPr="001F4505">
              <w:t>)</w:t>
            </w:r>
          </w:p>
        </w:tc>
        <w:tc>
          <w:tcPr>
            <w:tcW w:w="6925" w:type="dxa"/>
          </w:tcPr>
          <w:p w14:paraId="6813F706" w14:textId="5F1F41E4" w:rsidR="009A001F" w:rsidRDefault="009A001F">
            <w:r>
              <w:t>I would say the OS was not out of date on either</w:t>
            </w:r>
            <w:r w:rsidR="00C20F85">
              <w:t>;</w:t>
            </w:r>
            <w:r>
              <w:t xml:space="preserve"> but on my phone it took maybe five minutes to download and update, and it seems it worked. For my Computer the update took</w:t>
            </w:r>
            <w:r w:rsidR="00C20F85">
              <w:t xml:space="preserve"> less than two minutes to update, but with the download time it would be longer. My computer also updated successfully.</w:t>
            </w:r>
          </w:p>
        </w:tc>
      </w:tr>
    </w:tbl>
    <w:p w14:paraId="3D11E140" w14:textId="77777777" w:rsidR="005241D8" w:rsidRDefault="001F4505">
      <w:r>
        <w:t>(Details)</w:t>
      </w:r>
    </w:p>
    <w:p w14:paraId="71FB1955" w14:textId="77777777" w:rsidR="001F4505" w:rsidRDefault="001F4505"/>
    <w:p w14:paraId="4907BDDA" w14:textId="23B2F28C" w:rsidR="00AE11FA" w:rsidRDefault="00AE11FA">
      <w:r>
        <w:t xml:space="preserve">Task 2: </w:t>
      </w:r>
      <w:r w:rsidR="001F4505">
        <w:t xml:space="preserve">Check for updates of </w:t>
      </w:r>
      <w:r w:rsidR="0093761E">
        <w:t>your web browsers</w:t>
      </w:r>
      <w:r w:rsidR="0033555E">
        <w:t>, apps, and other software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768D9127" w14:textId="77777777" w:rsidTr="00F92C02">
        <w:tc>
          <w:tcPr>
            <w:tcW w:w="2605" w:type="dxa"/>
          </w:tcPr>
          <w:p w14:paraId="490B244B" w14:textId="2A5F1561" w:rsidR="005241D8" w:rsidRDefault="00FD4FEA">
            <w:r>
              <w:t>What web browsers are installed on your computer</w:t>
            </w:r>
            <w:r w:rsidR="00F92C02">
              <w:t>? (1</w:t>
            </w:r>
            <w:r w:rsidR="00CE2E02">
              <w:t xml:space="preserve"> </w:t>
            </w:r>
            <w:r w:rsidR="00F92C02">
              <w:t>pt</w:t>
            </w:r>
            <w:r w:rsidR="00CE2E02">
              <w:t>.</w:t>
            </w:r>
            <w:r w:rsidR="00F92C02">
              <w:t>)</w:t>
            </w:r>
          </w:p>
        </w:tc>
        <w:tc>
          <w:tcPr>
            <w:tcW w:w="6745" w:type="dxa"/>
          </w:tcPr>
          <w:p w14:paraId="4B7C31C1" w14:textId="38EA2E23" w:rsidR="005241D8" w:rsidRDefault="00C20F85">
            <w:r>
              <w:t>Brave, Firefox and Edge</w:t>
            </w:r>
          </w:p>
        </w:tc>
      </w:tr>
      <w:tr w:rsidR="00F92C02" w14:paraId="01B9F53F" w14:textId="77777777" w:rsidTr="00F92C02">
        <w:tc>
          <w:tcPr>
            <w:tcW w:w="2605" w:type="dxa"/>
          </w:tcPr>
          <w:p w14:paraId="30066F6B" w14:textId="3A08A081" w:rsidR="00F92C02" w:rsidRDefault="00FD4FEA">
            <w:r>
              <w:lastRenderedPageBreak/>
              <w:t>What browser extensions, add-ons, plug-ins, or extra features have been installed in your web browsers? Were these extra browser features installed by someone else, or did you install them yourself</w:t>
            </w:r>
            <w:r w:rsidR="00F92C02">
              <w:t>? (</w:t>
            </w:r>
            <w:r>
              <w:t>3</w:t>
            </w:r>
            <w:r w:rsidR="001B10B2">
              <w:t xml:space="preserve"> </w:t>
            </w:r>
            <w:r w:rsidR="00F92C02">
              <w:t>pts</w:t>
            </w:r>
            <w:r w:rsidR="001B10B2">
              <w:t>.</w:t>
            </w:r>
            <w:r w:rsidR="00F92C02">
              <w:t>)</w:t>
            </w:r>
          </w:p>
        </w:tc>
        <w:tc>
          <w:tcPr>
            <w:tcW w:w="6745" w:type="dxa"/>
          </w:tcPr>
          <w:p w14:paraId="2C9A5C48" w14:textId="5E806874" w:rsidR="00C20F85" w:rsidRDefault="00C20F85" w:rsidP="00C20F85">
            <w:r>
              <w:t xml:space="preserve">Firefox has some plugins that are installed by default, including </w:t>
            </w:r>
            <w:r w:rsidRPr="00C20F85">
              <w:t>OpenH264 Video Codec</w:t>
            </w:r>
            <w:r>
              <w:t xml:space="preserve"> and </w:t>
            </w:r>
            <w:r>
              <w:t>Widevine Content Decryption Module</w:t>
            </w:r>
            <w:r>
              <w:t>, again, not installed by myself.</w:t>
            </w:r>
          </w:p>
          <w:p w14:paraId="01ED253B" w14:textId="26528EE2" w:rsidR="00F92C02" w:rsidRDefault="00F92C02" w:rsidP="00C20F85"/>
        </w:tc>
      </w:tr>
      <w:tr w:rsidR="00FD4FEA" w14:paraId="16929766" w14:textId="77777777" w:rsidTr="00F92C02">
        <w:tc>
          <w:tcPr>
            <w:tcW w:w="2605" w:type="dxa"/>
          </w:tcPr>
          <w:p w14:paraId="560216D4" w14:textId="0A16B223" w:rsidR="00FD4FEA" w:rsidRDefault="00FD4FEA">
            <w:r>
              <w:t>Check your web browsers</w:t>
            </w:r>
            <w:r w:rsidR="00C6452C">
              <w:t>, extensions, etc.</w:t>
            </w:r>
            <w:r>
              <w:t xml:space="preserve"> for updates. Are they up to date, or are there newer versions available? If you find updates available, do they fix any security vulnerabilities?</w:t>
            </w:r>
            <w:r w:rsidR="005E6E93">
              <w:t xml:space="preserve"> (3</w:t>
            </w:r>
            <w:r w:rsidR="001B10B2">
              <w:t xml:space="preserve"> </w:t>
            </w:r>
            <w:r w:rsidR="005E6E93">
              <w:t>pts</w:t>
            </w:r>
            <w:r w:rsidR="001B10B2">
              <w:t>.</w:t>
            </w:r>
            <w:r w:rsidR="005E6E93">
              <w:t>)</w:t>
            </w:r>
          </w:p>
        </w:tc>
        <w:tc>
          <w:tcPr>
            <w:tcW w:w="6745" w:type="dxa"/>
          </w:tcPr>
          <w:p w14:paraId="2932A28C" w14:textId="36B0303C" w:rsidR="00FD4FEA" w:rsidRDefault="00BD3A54">
            <w:r>
              <w:t>Both Brave and Firefox are up to date, but Edge wasn’t, so I updated that but didn’t see anything about what the update actually did. Both the Firefox plugins were up to date.</w:t>
            </w:r>
          </w:p>
        </w:tc>
      </w:tr>
    </w:tbl>
    <w:p w14:paraId="10C6E2EC" w14:textId="77777777" w:rsidR="00AE11FA" w:rsidRDefault="00F92C02">
      <w:r>
        <w:t>(Details)</w:t>
      </w:r>
    </w:p>
    <w:p w14:paraId="38FC3A6C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D4FEA" w14:paraId="37E1DCD1" w14:textId="77777777" w:rsidTr="0093761E">
        <w:tc>
          <w:tcPr>
            <w:tcW w:w="2605" w:type="dxa"/>
          </w:tcPr>
          <w:p w14:paraId="3F5A0E09" w14:textId="16BDCA18" w:rsidR="00FD4FEA" w:rsidRDefault="0093761E">
            <w:r>
              <w:t>Did you successfully update your web browser</w:t>
            </w:r>
            <w:r w:rsidR="00C6452C">
              <w:t>s</w:t>
            </w:r>
            <w:r>
              <w:t xml:space="preserve">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 w:rsidR="001B10B2">
              <w:t xml:space="preserve"> </w:t>
            </w:r>
            <w:r>
              <w:t>pt</w:t>
            </w:r>
            <w:r w:rsidR="00E7434E">
              <w:t>s</w:t>
            </w:r>
            <w:r w:rsidR="001B10B2">
              <w:t>.</w:t>
            </w:r>
            <w:r>
              <w:t>)</w:t>
            </w:r>
            <w:r w:rsidR="00FD4FEA">
              <w:t xml:space="preserve"> </w:t>
            </w:r>
          </w:p>
        </w:tc>
        <w:tc>
          <w:tcPr>
            <w:tcW w:w="6745" w:type="dxa"/>
          </w:tcPr>
          <w:p w14:paraId="7CD95013" w14:textId="306744F1" w:rsidR="00FD4FEA" w:rsidRDefault="00BD3A54">
            <w:r>
              <w:t>Yes. I updated Edge. Chrome and Brave were up to date.</w:t>
            </w:r>
          </w:p>
        </w:tc>
      </w:tr>
      <w:tr w:rsidR="00FD4FEA" w14:paraId="2257E9EB" w14:textId="77777777" w:rsidTr="0093761E">
        <w:tc>
          <w:tcPr>
            <w:tcW w:w="2605" w:type="dxa"/>
          </w:tcPr>
          <w:p w14:paraId="6EE117C3" w14:textId="0D812267" w:rsidR="00FD4FEA" w:rsidRDefault="0093761E">
            <w:r>
              <w:t xml:space="preserve">Did you successfully update the extensions, add-ons, plug-ins, etc. in your web browsers? </w:t>
            </w:r>
            <w:r w:rsidR="00E7434E">
              <w:t xml:space="preserve">Explain. </w:t>
            </w:r>
            <w:r>
              <w:t>(</w:t>
            </w:r>
            <w:r w:rsidR="00E7434E">
              <w:t>2</w:t>
            </w:r>
            <w:r w:rsidR="001B10B2">
              <w:t xml:space="preserve"> </w:t>
            </w:r>
            <w:r>
              <w:t>pt</w:t>
            </w:r>
            <w:r w:rsidR="00E7434E">
              <w:t>s</w:t>
            </w:r>
            <w:r w:rsidR="001B10B2">
              <w:t>.</w:t>
            </w:r>
            <w:r>
              <w:t>)</w:t>
            </w:r>
          </w:p>
        </w:tc>
        <w:tc>
          <w:tcPr>
            <w:tcW w:w="6745" w:type="dxa"/>
          </w:tcPr>
          <w:p w14:paraId="4C598BE0" w14:textId="1DE6FA8A" w:rsidR="00FD4FEA" w:rsidRDefault="00BD3A54">
            <w:r>
              <w:t>No. No updates were necessary.</w:t>
            </w:r>
          </w:p>
        </w:tc>
      </w:tr>
    </w:tbl>
    <w:p w14:paraId="21B5922C" w14:textId="77777777" w:rsidR="00F92C02" w:rsidRDefault="0093761E">
      <w:r>
        <w:t>(Details)</w:t>
      </w:r>
    </w:p>
    <w:p w14:paraId="4DB5657F" w14:textId="77777777" w:rsidR="00AE11FA" w:rsidRDefault="00AE1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F89224C" w14:textId="77777777" w:rsidTr="00F92C02">
        <w:tc>
          <w:tcPr>
            <w:tcW w:w="2425" w:type="dxa"/>
          </w:tcPr>
          <w:p w14:paraId="430385DD" w14:textId="73218A22" w:rsidR="00F92C02" w:rsidRDefault="0093761E">
            <w:r>
              <w:t>What additional software applications, apps, etc. are installed on your computer</w:t>
            </w:r>
            <w:r w:rsidR="00F92C02">
              <w:t>?</w:t>
            </w:r>
            <w:r>
              <w:t xml:space="preserve"> (List at least three.) Did someone else install them on your computer, or did you install them yourself?</w:t>
            </w:r>
            <w:r w:rsidR="00F92C02">
              <w:t xml:space="preserve"> (</w:t>
            </w:r>
            <w:r w:rsidR="005E6E93">
              <w:t>3</w:t>
            </w:r>
            <w:r w:rsidR="001B10B2">
              <w:t xml:space="preserve"> </w:t>
            </w:r>
            <w:r w:rsidR="00F92C02">
              <w:t>pts</w:t>
            </w:r>
            <w:r w:rsidR="001B10B2">
              <w:t>.</w:t>
            </w:r>
            <w:r w:rsidR="00F92C02">
              <w:t>)</w:t>
            </w:r>
          </w:p>
        </w:tc>
        <w:tc>
          <w:tcPr>
            <w:tcW w:w="6925" w:type="dxa"/>
          </w:tcPr>
          <w:p w14:paraId="3A7D8E93" w14:textId="457EBB87" w:rsidR="00F92C02" w:rsidRDefault="00BD3A54">
            <w:r>
              <w:t>Adobe Acrobat</w:t>
            </w:r>
            <w:r w:rsidR="008862E9">
              <w:t xml:space="preserve"> —</w:t>
            </w:r>
            <w:r>
              <w:t xml:space="preserve"> Installed by me.</w:t>
            </w:r>
          </w:p>
          <w:p w14:paraId="6FB91621" w14:textId="5D7E56AE" w:rsidR="00BD3A54" w:rsidRDefault="00BD3A54">
            <w:r>
              <w:t>Disney+</w:t>
            </w:r>
            <w:r w:rsidR="008862E9">
              <w:t xml:space="preserve"> —</w:t>
            </w:r>
            <w:r>
              <w:t xml:space="preserve"> Not installed by me.</w:t>
            </w:r>
          </w:p>
          <w:p w14:paraId="7933491F" w14:textId="0FDEB3AB" w:rsidR="00BD3A54" w:rsidRDefault="008862E9">
            <w:r>
              <w:t xml:space="preserve">LEGO® Star Wars™: The Complete Saga — Installed by me. </w:t>
            </w:r>
          </w:p>
        </w:tc>
      </w:tr>
    </w:tbl>
    <w:p w14:paraId="0AF59727" w14:textId="77777777" w:rsidR="00AE11FA" w:rsidRDefault="00F92C02">
      <w:r>
        <w:t>(Details)</w:t>
      </w:r>
    </w:p>
    <w:p w14:paraId="0AB468F8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3820DB1C" w14:textId="77777777" w:rsidTr="0093761E">
        <w:tc>
          <w:tcPr>
            <w:tcW w:w="2425" w:type="dxa"/>
          </w:tcPr>
          <w:p w14:paraId="462BB59B" w14:textId="3B7F8DBC" w:rsidR="0093761E" w:rsidRDefault="0093761E">
            <w:r>
              <w:t xml:space="preserve">Look for updated versions of the extra installed software you </w:t>
            </w:r>
            <w:r>
              <w:lastRenderedPageBreak/>
              <w:t>listed above. Are there any bug fixes, security patches, or new features provided by available updates? (</w:t>
            </w:r>
            <w:r w:rsidR="005E6E93">
              <w:t>3</w:t>
            </w:r>
            <w:r w:rsidR="001B10B2">
              <w:t xml:space="preserve"> </w:t>
            </w:r>
            <w:r>
              <w:t>pts</w:t>
            </w:r>
            <w:r w:rsidR="001B10B2">
              <w:t>.</w:t>
            </w:r>
            <w:r>
              <w:t>)</w:t>
            </w:r>
          </w:p>
        </w:tc>
        <w:tc>
          <w:tcPr>
            <w:tcW w:w="6925" w:type="dxa"/>
          </w:tcPr>
          <w:p w14:paraId="15E2C80A" w14:textId="6BFE3CFC" w:rsidR="0093761E" w:rsidRDefault="008862E9">
            <w:r>
              <w:lastRenderedPageBreak/>
              <w:t>None for any of the ones listed.</w:t>
            </w:r>
          </w:p>
        </w:tc>
      </w:tr>
    </w:tbl>
    <w:p w14:paraId="5F8292D8" w14:textId="77777777" w:rsidR="0093761E" w:rsidRDefault="0093761E">
      <w:r>
        <w:t>(Details)</w:t>
      </w:r>
    </w:p>
    <w:p w14:paraId="2F4841DC" w14:textId="77777777" w:rsidR="0093761E" w:rsidRDefault="00937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761E" w14:paraId="7DB75DED" w14:textId="77777777" w:rsidTr="009C0E49">
        <w:tc>
          <w:tcPr>
            <w:tcW w:w="2425" w:type="dxa"/>
          </w:tcPr>
          <w:p w14:paraId="02136327" w14:textId="23A36455" w:rsidR="0093761E" w:rsidRDefault="0093761E">
            <w:r>
              <w:t xml:space="preserve">What are the procedures for updating </w:t>
            </w:r>
            <w:r w:rsidR="009C0E49">
              <w:t xml:space="preserve">the extra installed software you listed above? Did you successfully update your apps or extra software? </w:t>
            </w:r>
            <w:r w:rsidR="00E7434E">
              <w:t xml:space="preserve">Explain. </w:t>
            </w:r>
            <w:r w:rsidR="009C0E49">
              <w:t>(</w:t>
            </w:r>
            <w:r w:rsidR="005E6E93">
              <w:t>3</w:t>
            </w:r>
            <w:r w:rsidR="001B10B2">
              <w:t xml:space="preserve"> </w:t>
            </w:r>
            <w:r w:rsidR="009C0E49">
              <w:t>pts</w:t>
            </w:r>
            <w:r w:rsidR="001B10B2">
              <w:t>.</w:t>
            </w:r>
            <w:r w:rsidR="009C0E49">
              <w:t>)</w:t>
            </w:r>
          </w:p>
        </w:tc>
        <w:tc>
          <w:tcPr>
            <w:tcW w:w="6925" w:type="dxa"/>
          </w:tcPr>
          <w:p w14:paraId="25F748FE" w14:textId="77777777" w:rsidR="0093761E" w:rsidRDefault="008862E9">
            <w:r>
              <w:t xml:space="preserve">For Acrobat I check for updates from an option in the help menu of the app. For Disney+ I checked for an update through the Microsoft Store. For </w:t>
            </w:r>
            <w:r>
              <w:t>LEGO® Star Wars™: The Complete Saga</w:t>
            </w:r>
            <w:r>
              <w:t xml:space="preserve"> I checked through another app, Steam.</w:t>
            </w:r>
          </w:p>
          <w:p w14:paraId="3CCF748F" w14:textId="6CB5144F" w:rsidR="008862E9" w:rsidRDefault="008862E9">
            <w:r>
              <w:t>Ultimately, I did not successfully update any of them, as they were all up to date.</w:t>
            </w:r>
          </w:p>
        </w:tc>
      </w:tr>
    </w:tbl>
    <w:p w14:paraId="7E9B44FB" w14:textId="77777777" w:rsidR="0093761E" w:rsidRDefault="009C0E49">
      <w:r>
        <w:t>(Details)</w:t>
      </w:r>
    </w:p>
    <w:p w14:paraId="25B24300" w14:textId="77777777" w:rsidR="0093761E" w:rsidRDefault="0093761E"/>
    <w:p w14:paraId="42C12D8B" w14:textId="77777777" w:rsidR="00AE11FA" w:rsidRDefault="00AE11FA">
      <w:r>
        <w:t xml:space="preserve">Task </w:t>
      </w:r>
      <w:r w:rsidR="0033555E">
        <w:t>3</w:t>
      </w:r>
      <w:r>
        <w:t xml:space="preserve">: </w:t>
      </w:r>
      <w:r w:rsidR="009C0E49">
        <w:t xml:space="preserve">Check your </w:t>
      </w:r>
      <w:r w:rsidR="003A24FB">
        <w:t xml:space="preserve">computer’s </w:t>
      </w:r>
      <w:r w:rsidR="009C0E49">
        <w:t>anti-malware and other security software and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56325EE0" w14:textId="77777777" w:rsidTr="00F92C02">
        <w:tc>
          <w:tcPr>
            <w:tcW w:w="2425" w:type="dxa"/>
          </w:tcPr>
          <w:p w14:paraId="07FCFF79" w14:textId="726EC4B8" w:rsidR="00F92C02" w:rsidRDefault="00F92C02">
            <w:r>
              <w:t xml:space="preserve">What </w:t>
            </w:r>
            <w:r w:rsidR="009C0E49">
              <w:t>antivirus or threat protection software is installed</w:t>
            </w:r>
            <w:r>
              <w:t>?</w:t>
            </w:r>
            <w:r w:rsidR="009C0E49">
              <w:t xml:space="preserve"> (If none was installed,</w:t>
            </w:r>
            <w:r w:rsidR="003A24FB">
              <w:t xml:space="preserve"> what threat protection package did you select and install?)</w:t>
            </w:r>
            <w:r>
              <w:t xml:space="preserve"> (</w:t>
            </w:r>
            <w:r w:rsidR="009C0E49">
              <w:t>4</w:t>
            </w:r>
            <w:r w:rsidR="001B10B2">
              <w:t xml:space="preserve"> </w:t>
            </w:r>
            <w:r>
              <w:t>pt</w:t>
            </w:r>
            <w:r w:rsidR="009C0E49">
              <w:t>s</w:t>
            </w:r>
            <w:r w:rsidR="001B10B2">
              <w:t>.</w:t>
            </w:r>
            <w:r>
              <w:t>)</w:t>
            </w:r>
          </w:p>
        </w:tc>
        <w:tc>
          <w:tcPr>
            <w:tcW w:w="6925" w:type="dxa"/>
          </w:tcPr>
          <w:p w14:paraId="0FE16D7F" w14:textId="2DFA132A" w:rsidR="00F92C02" w:rsidRDefault="008862E9">
            <w:r>
              <w:t>I have Windows Security on my computer. I think that is the Windows 11 version of Defender.</w:t>
            </w:r>
          </w:p>
        </w:tc>
      </w:tr>
      <w:tr w:rsidR="00F92C02" w14:paraId="34817672" w14:textId="77777777" w:rsidTr="00F92C02">
        <w:tc>
          <w:tcPr>
            <w:tcW w:w="2425" w:type="dxa"/>
          </w:tcPr>
          <w:p w14:paraId="656EAAFD" w14:textId="5043500D" w:rsidR="00F92C02" w:rsidRDefault="009C0E49">
            <w:r>
              <w:t>What are the procedures for keeping your antivirus</w:t>
            </w:r>
            <w:r w:rsidR="001B10B2">
              <w:t xml:space="preserve"> or </w:t>
            </w:r>
            <w:r>
              <w:t>threat protection software up-to-date</w:t>
            </w:r>
            <w:r w:rsidR="00F92C02">
              <w:t>?</w:t>
            </w:r>
            <w:r>
              <w:t xml:space="preserve"> Did you successfully update it?</w:t>
            </w:r>
            <w:r w:rsidR="00E7434E">
              <w:t xml:space="preserve"> Explain.</w:t>
            </w:r>
            <w:r w:rsidR="00F92C02">
              <w:t xml:space="preserve"> (</w:t>
            </w:r>
            <w:r w:rsidR="00E7434E">
              <w:t>4</w:t>
            </w:r>
            <w:r w:rsidR="001B10B2">
              <w:t xml:space="preserve"> </w:t>
            </w:r>
            <w:r w:rsidR="00F92C02">
              <w:t>pt</w:t>
            </w:r>
            <w:r w:rsidR="001B10B2">
              <w:t>s.</w:t>
            </w:r>
            <w:r w:rsidR="00F92C02">
              <w:t>)</w:t>
            </w:r>
          </w:p>
        </w:tc>
        <w:tc>
          <w:tcPr>
            <w:tcW w:w="6925" w:type="dxa"/>
          </w:tcPr>
          <w:p w14:paraId="61A2902A" w14:textId="5CDD5D31" w:rsidR="00F92C02" w:rsidRDefault="001B5369">
            <w:r>
              <w:t>I’m not really sure, but I believe it updates automatically, as I have an update for the virus and threat protection software that was pushed out today (2/3/2023) at 6:56 AM, and it was updated today at 1:33 PM. I had no part in it, but it seems the update was successful.</w:t>
            </w:r>
          </w:p>
        </w:tc>
      </w:tr>
    </w:tbl>
    <w:p w14:paraId="65A9CF6D" w14:textId="77777777" w:rsidR="00AE11FA" w:rsidRDefault="00ED302A">
      <w:r>
        <w:t>(Details)</w:t>
      </w:r>
    </w:p>
    <w:p w14:paraId="3E876489" w14:textId="77777777" w:rsidR="009C0E49" w:rsidRDefault="009C0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12626D8B" w14:textId="77777777" w:rsidTr="00AD6FBB">
        <w:tc>
          <w:tcPr>
            <w:tcW w:w="2425" w:type="dxa"/>
          </w:tcPr>
          <w:p w14:paraId="6B28B0BC" w14:textId="07612140" w:rsidR="00F92C02" w:rsidRDefault="009C0E49">
            <w:r>
              <w:t xml:space="preserve">What other security software or features (such as host-based firewall, content filtering software, device health monitoring, etc.) are </w:t>
            </w:r>
            <w:r>
              <w:lastRenderedPageBreak/>
              <w:t>available on your computer</w:t>
            </w:r>
            <w:r w:rsidR="00F92C02">
              <w:t>? (</w:t>
            </w:r>
            <w:r w:rsidR="00E7434E">
              <w:t>4</w:t>
            </w:r>
            <w:r w:rsidR="001B10B2">
              <w:t xml:space="preserve"> </w:t>
            </w:r>
            <w:r w:rsidR="00F92C02">
              <w:t>pt</w:t>
            </w:r>
            <w:r>
              <w:t>s</w:t>
            </w:r>
            <w:r w:rsidR="001B10B2">
              <w:t>.</w:t>
            </w:r>
            <w:r w:rsidR="00F92C02">
              <w:t>)</w:t>
            </w:r>
          </w:p>
        </w:tc>
        <w:tc>
          <w:tcPr>
            <w:tcW w:w="6925" w:type="dxa"/>
          </w:tcPr>
          <w:p w14:paraId="13111BC1" w14:textId="2998C8FF" w:rsidR="00F92C02" w:rsidRDefault="001B5369">
            <w:r>
              <w:lastRenderedPageBreak/>
              <w:t>There is a firewall that is on for all networks I connect to. Device performance and health is also being monitored. There are also Family options, account protection settings, as well as app and browser control settings.</w:t>
            </w:r>
          </w:p>
        </w:tc>
      </w:tr>
      <w:tr w:rsidR="00F92C02" w14:paraId="24C7F9B6" w14:textId="77777777" w:rsidTr="00AD6FBB">
        <w:tc>
          <w:tcPr>
            <w:tcW w:w="2425" w:type="dxa"/>
          </w:tcPr>
          <w:p w14:paraId="65112A56" w14:textId="14A50AB9" w:rsidR="00F92C02" w:rsidRDefault="009C0E49">
            <w:r>
              <w:t xml:space="preserve">Did you find and successfully correct any problems with your </w:t>
            </w:r>
            <w:r w:rsidR="0033555E">
              <w:t xml:space="preserve">computer’s </w:t>
            </w:r>
            <w:r>
              <w:t>security settings or features</w:t>
            </w:r>
            <w:r w:rsidR="00F92C02">
              <w:t xml:space="preserve">? </w:t>
            </w:r>
            <w:r w:rsidR="00E75DF9">
              <w:t xml:space="preserve">Explain. </w:t>
            </w:r>
            <w:r w:rsidR="00F92C02">
              <w:t>(</w:t>
            </w:r>
            <w:r>
              <w:t>2</w:t>
            </w:r>
            <w:r w:rsidR="001B10B2">
              <w:t xml:space="preserve"> </w:t>
            </w:r>
            <w:r w:rsidR="00F92C02">
              <w:t>pt</w:t>
            </w:r>
            <w:r w:rsidR="001B10B2">
              <w:t>s.</w:t>
            </w:r>
            <w:r w:rsidR="00F92C02">
              <w:t>)</w:t>
            </w:r>
          </w:p>
        </w:tc>
        <w:tc>
          <w:tcPr>
            <w:tcW w:w="6925" w:type="dxa"/>
          </w:tcPr>
          <w:p w14:paraId="5E9211F6" w14:textId="4B17B243" w:rsidR="00F92C02" w:rsidRDefault="001B5369">
            <w:r>
              <w:t>Yes. In the app and browser control options there is an option for reputation-based protection that was off, so I turned that on.</w:t>
            </w:r>
          </w:p>
        </w:tc>
      </w:tr>
    </w:tbl>
    <w:p w14:paraId="26C391D0" w14:textId="77777777" w:rsidR="00F92C02" w:rsidRDefault="00F92C02">
      <w:r>
        <w:t>(Details)</w:t>
      </w:r>
    </w:p>
    <w:p w14:paraId="37BD921C" w14:textId="77777777" w:rsidR="00F92C02" w:rsidRDefault="00F92C02"/>
    <w:p w14:paraId="7E9B02D3" w14:textId="77777777" w:rsidR="00ED302A" w:rsidRDefault="0033555E">
      <w:r>
        <w:t>Task 4: Examine the security of your devices’ network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3555E" w14:paraId="507F01F4" w14:textId="77777777" w:rsidTr="0033555E">
        <w:tc>
          <w:tcPr>
            <w:tcW w:w="2425" w:type="dxa"/>
          </w:tcPr>
          <w:p w14:paraId="1BC863DF" w14:textId="77777777" w:rsidR="0033555E" w:rsidRDefault="0033555E">
            <w:r>
              <w:t xml:space="preserve">Does your computer or mobile device have a wired </w:t>
            </w:r>
            <w:r w:rsidR="00ED697A">
              <w:t xml:space="preserve">network </w:t>
            </w:r>
            <w:r>
              <w:t>connection method? If so, what type</w:t>
            </w:r>
            <w:r w:rsidR="00ED697A">
              <w:t xml:space="preserve"> of </w:t>
            </w:r>
            <w:r>
              <w:t xml:space="preserve">technology </w:t>
            </w:r>
            <w:r w:rsidR="00ED697A">
              <w:t xml:space="preserve">and network cable </w:t>
            </w:r>
            <w:r>
              <w:t>does it use</w:t>
            </w:r>
            <w:r w:rsidR="00ED697A">
              <w:t>?</w:t>
            </w:r>
          </w:p>
          <w:p w14:paraId="71AC285E" w14:textId="77777777" w:rsidR="00ED697A" w:rsidRDefault="00ED697A"/>
          <w:p w14:paraId="74958D7D" w14:textId="7CEF0014" w:rsidR="00ED697A" w:rsidRDefault="00ED697A">
            <w:r w:rsidRPr="00ED697A">
              <w:t>Does your computer have wireless network connection methods? If so, what type of technology does it use</w:t>
            </w:r>
            <w:r>
              <w:t>? (2</w:t>
            </w:r>
            <w:r w:rsidR="001B10B2">
              <w:t xml:space="preserve"> </w:t>
            </w:r>
            <w:r>
              <w:t>pts</w:t>
            </w:r>
            <w:r w:rsidR="001B10B2">
              <w:t>.</w:t>
            </w:r>
            <w:r>
              <w:t>)</w:t>
            </w:r>
          </w:p>
        </w:tc>
        <w:tc>
          <w:tcPr>
            <w:tcW w:w="6925" w:type="dxa"/>
          </w:tcPr>
          <w:p w14:paraId="2861F19E" w14:textId="15DC04DB" w:rsidR="0033555E" w:rsidRDefault="001B5369">
            <w:r>
              <w:t xml:space="preserve">My computer primarily uses Wi-Fi, and it uses </w:t>
            </w:r>
            <w:r w:rsidR="008B6700">
              <w:t xml:space="preserve">a built in </w:t>
            </w:r>
            <w:r w:rsidR="008B6700" w:rsidRPr="008B6700">
              <w:t>MediaTek Wi-Fi 6 MT7921 Wireless LAN Card</w:t>
            </w:r>
            <w:r w:rsidR="008B6700">
              <w:t>. So it uses Wi-Fi 6.</w:t>
            </w:r>
          </w:p>
        </w:tc>
      </w:tr>
      <w:tr w:rsidR="00ED697A" w14:paraId="72DCB84E" w14:textId="77777777" w:rsidTr="0033555E">
        <w:tc>
          <w:tcPr>
            <w:tcW w:w="2425" w:type="dxa"/>
          </w:tcPr>
          <w:p w14:paraId="337AD963" w14:textId="5A8F0EFE" w:rsidR="00ED697A" w:rsidRDefault="00ED697A">
            <w:r>
              <w:t xml:space="preserve">If your computer has Ethernet or similar wired technology: how many places are there at your home, work, church, etc. where you are permitted to plug in your computer and use the </w:t>
            </w:r>
            <w:r w:rsidR="001B10B2">
              <w:t>i</w:t>
            </w:r>
            <w:r>
              <w:t>nternet?</w:t>
            </w:r>
          </w:p>
          <w:p w14:paraId="0AF28C73" w14:textId="77777777" w:rsidR="00ED697A" w:rsidRDefault="00ED697A"/>
          <w:p w14:paraId="1602D752" w14:textId="35F11ED4" w:rsidR="00ED697A" w:rsidRDefault="00ED697A">
            <w:r>
              <w:t>If your computer has Wi</w:t>
            </w:r>
            <w:r w:rsidR="001B10B2">
              <w:t>-</w:t>
            </w:r>
            <w:r>
              <w:t xml:space="preserve">Fi wireless technology: how many places are there at your home, work, church, etc. where you are permitted to connect to a wireless access point? What SSIDs do you connect to, and what </w:t>
            </w:r>
            <w:r>
              <w:lastRenderedPageBreak/>
              <w:t>are the encryption settings for each of those SSIDs?</w:t>
            </w:r>
            <w:r w:rsidR="00E7434E">
              <w:t xml:space="preserve"> (4 pts</w:t>
            </w:r>
            <w:r w:rsidR="001B10B2">
              <w:t>.</w:t>
            </w:r>
            <w:r w:rsidR="00E7434E">
              <w:t>)</w:t>
            </w:r>
          </w:p>
        </w:tc>
        <w:tc>
          <w:tcPr>
            <w:tcW w:w="6925" w:type="dxa"/>
          </w:tcPr>
          <w:p w14:paraId="060B1978" w14:textId="684CA734" w:rsidR="00ED697A" w:rsidRDefault="008B6700">
            <w:r>
              <w:lastRenderedPageBreak/>
              <w:t>So at my home, there are two access points, the primary router and an extension. They are seamless, and the SSID is NETGEAR25. The security type is WPA2-Personal.</w:t>
            </w:r>
          </w:p>
        </w:tc>
      </w:tr>
    </w:tbl>
    <w:p w14:paraId="18976C85" w14:textId="77777777" w:rsidR="00ED302A" w:rsidRDefault="00ED302A"/>
    <w:p w14:paraId="042AD840" w14:textId="77777777" w:rsidR="00ED302A" w:rsidRDefault="00ED302A"/>
    <w:p w14:paraId="7AB6CFFC" w14:textId="77777777" w:rsidR="00AE11FA" w:rsidRDefault="00AE11FA">
      <w:r>
        <w:t>Task 5:</w:t>
      </w:r>
      <w:r w:rsidR="003A24FB">
        <w:t xml:space="preserve"> Investigate other threat protection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5596EB20" w14:textId="77777777" w:rsidTr="00AD6FBB">
        <w:tc>
          <w:tcPr>
            <w:tcW w:w="2515" w:type="dxa"/>
          </w:tcPr>
          <w:p w14:paraId="5255F45A" w14:textId="77777777" w:rsidR="003A24FB" w:rsidRDefault="003A24FB">
            <w:r>
              <w:t>Choose and answer any of the following:</w:t>
            </w:r>
          </w:p>
          <w:p w14:paraId="468BF9A3" w14:textId="77777777" w:rsidR="003A24FB" w:rsidRDefault="003A24FB" w:rsidP="003A24FB"/>
          <w:p w14:paraId="02F4ACFF" w14:textId="77777777" w:rsidR="003A24FB" w:rsidRDefault="003A24FB" w:rsidP="003A24FB">
            <w:r>
              <w:t>What physical security features have you enabled on your computer and devices?</w:t>
            </w:r>
          </w:p>
          <w:p w14:paraId="7F9D70C0" w14:textId="77777777" w:rsidR="003A24FB" w:rsidRDefault="003A24FB" w:rsidP="003A24FB"/>
          <w:p w14:paraId="55FB65D8" w14:textId="77777777" w:rsidR="003A24FB" w:rsidRDefault="003A24FB" w:rsidP="003A24FB">
            <w:r>
              <w:t xml:space="preserve">What other </w:t>
            </w:r>
            <w:r w:rsidR="0033555E">
              <w:t xml:space="preserve">update options and </w:t>
            </w:r>
            <w:r>
              <w:t>threat protection options have you installed and enabled on your mobile devices?</w:t>
            </w:r>
          </w:p>
          <w:p w14:paraId="287EF632" w14:textId="77777777" w:rsidR="003A24FB" w:rsidRDefault="003A24FB" w:rsidP="003A24FB"/>
          <w:p w14:paraId="7E506504" w14:textId="07C64CE0" w:rsidR="00AD6FBB" w:rsidRDefault="003A24FB" w:rsidP="003A24FB">
            <w:r>
              <w:t>What financial plans have you made in your personal or family budget</w:t>
            </w:r>
            <w:r w:rsidR="0033555E">
              <w:t xml:space="preserve">, </w:t>
            </w:r>
            <w:r>
              <w:t xml:space="preserve">to </w:t>
            </w:r>
            <w:r w:rsidR="0033555E">
              <w:t xml:space="preserve">provide money </w:t>
            </w:r>
            <w:r>
              <w:t>for future repairs, replacement, and updates to your computer and devices?</w:t>
            </w:r>
            <w:r w:rsidR="001B10B2">
              <w:t xml:space="preserve"> </w:t>
            </w:r>
            <w:r w:rsidR="00AD6FBB">
              <w:t>(</w:t>
            </w:r>
            <w:r w:rsidR="0033555E">
              <w:t>5</w:t>
            </w:r>
            <w:r w:rsidR="001B10B2">
              <w:t xml:space="preserve"> </w:t>
            </w:r>
            <w:r w:rsidR="00AD6FBB">
              <w:t>pt</w:t>
            </w:r>
            <w:r w:rsidR="0033555E">
              <w:t>s</w:t>
            </w:r>
            <w:r w:rsidR="001B10B2">
              <w:t>.</w:t>
            </w:r>
            <w:r w:rsidR="00AD6FBB">
              <w:t>)</w:t>
            </w:r>
          </w:p>
        </w:tc>
        <w:tc>
          <w:tcPr>
            <w:tcW w:w="6835" w:type="dxa"/>
          </w:tcPr>
          <w:p w14:paraId="6D4044A9" w14:textId="1C724EC1" w:rsidR="00AD6FBB" w:rsidRDefault="008B6700">
            <w:r>
              <w:t>I do have some physical security features on my devices. On my laptop there is a hard switch that disable the connection to the built-in camera. I also have a case and a screen protector on my phone. Whenever I take my laptop anywhere I keep it in a padded bag.</w:t>
            </w:r>
          </w:p>
        </w:tc>
      </w:tr>
    </w:tbl>
    <w:p w14:paraId="19C6FB7A" w14:textId="77777777" w:rsidR="00C407FF" w:rsidRDefault="00AD6FBB">
      <w:r>
        <w:t>(Details)</w:t>
      </w:r>
    </w:p>
    <w:p w14:paraId="01AA2A6D" w14:textId="77777777" w:rsidR="003A24FB" w:rsidRDefault="003A2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3555E" w14:paraId="1595EC1D" w14:textId="77777777" w:rsidTr="0033555E">
        <w:tc>
          <w:tcPr>
            <w:tcW w:w="2515" w:type="dxa"/>
          </w:tcPr>
          <w:p w14:paraId="782A466D" w14:textId="337D7E7F" w:rsidR="0033555E" w:rsidRDefault="00F656B7">
            <w:r>
              <w:t>Share an</w:t>
            </w:r>
            <w:r w:rsidR="001B10B2">
              <w:t>y</w:t>
            </w:r>
            <w:r>
              <w:t xml:space="preserve"> </w:t>
            </w:r>
            <w:r w:rsidR="0033555E">
              <w:t xml:space="preserve">inspiration or enlightenment </w:t>
            </w:r>
            <w:r>
              <w:t>that came to your mind</w:t>
            </w:r>
            <w:r w:rsidR="0033555E">
              <w:t xml:space="preserve"> while you worked through this lab exercise</w:t>
            </w:r>
            <w:r>
              <w:t>.</w:t>
            </w:r>
            <w:r w:rsidR="0033555E">
              <w:t xml:space="preserve"> (</w:t>
            </w:r>
            <w:r w:rsidR="00E7434E">
              <w:t>8</w:t>
            </w:r>
            <w:r w:rsidR="001B10B2">
              <w:t xml:space="preserve"> </w:t>
            </w:r>
            <w:r w:rsidR="0033555E">
              <w:t>pts</w:t>
            </w:r>
            <w:r w:rsidR="001B10B2">
              <w:t>.</w:t>
            </w:r>
            <w:r w:rsidR="0033555E">
              <w:t>)</w:t>
            </w:r>
          </w:p>
        </w:tc>
        <w:tc>
          <w:tcPr>
            <w:tcW w:w="6835" w:type="dxa"/>
          </w:tcPr>
          <w:p w14:paraId="08DCB199" w14:textId="2FCFDB6A" w:rsidR="0033555E" w:rsidRDefault="008B6700">
            <w:r>
              <w:t>Well, it sure is a lot of work trying to keep a computer secure. Based off of my experience as I’ve gone through this lab, I think that one of the best ways to do so is to keep a small technological footprint. Don’t download excessive amounts of software was one thing that occurred to me, but the other was just to play it safe on the computer.</w:t>
            </w:r>
          </w:p>
        </w:tc>
      </w:tr>
    </w:tbl>
    <w:p w14:paraId="338FCA7C" w14:textId="77777777" w:rsidR="0033555E" w:rsidRDefault="0033555E"/>
    <w:sectPr w:rsidR="003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614"/>
    <w:multiLevelType w:val="hybridMultilevel"/>
    <w:tmpl w:val="F6F6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19DF"/>
    <w:multiLevelType w:val="hybridMultilevel"/>
    <w:tmpl w:val="FFBEB794"/>
    <w:lvl w:ilvl="0" w:tplc="BDE489B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17270">
    <w:abstractNumId w:val="0"/>
  </w:num>
  <w:num w:numId="2" w16cid:durableId="67530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3B"/>
    <w:rsid w:val="00002564"/>
    <w:rsid w:val="00132890"/>
    <w:rsid w:val="00167F5C"/>
    <w:rsid w:val="001B10B2"/>
    <w:rsid w:val="001B5369"/>
    <w:rsid w:val="001F4505"/>
    <w:rsid w:val="002604E9"/>
    <w:rsid w:val="002E4FCE"/>
    <w:rsid w:val="0033555E"/>
    <w:rsid w:val="0039456C"/>
    <w:rsid w:val="003A24FB"/>
    <w:rsid w:val="003E3085"/>
    <w:rsid w:val="00405FB7"/>
    <w:rsid w:val="00505A2E"/>
    <w:rsid w:val="005241D8"/>
    <w:rsid w:val="005E6E93"/>
    <w:rsid w:val="00676BA0"/>
    <w:rsid w:val="0072227C"/>
    <w:rsid w:val="00731FD2"/>
    <w:rsid w:val="00733D3B"/>
    <w:rsid w:val="00806307"/>
    <w:rsid w:val="00825D87"/>
    <w:rsid w:val="008862E9"/>
    <w:rsid w:val="008A3E3F"/>
    <w:rsid w:val="008B6700"/>
    <w:rsid w:val="0093761E"/>
    <w:rsid w:val="009A001F"/>
    <w:rsid w:val="009C0E49"/>
    <w:rsid w:val="00A61992"/>
    <w:rsid w:val="00AD6FBB"/>
    <w:rsid w:val="00AE11FA"/>
    <w:rsid w:val="00BD3A54"/>
    <w:rsid w:val="00C11BFF"/>
    <w:rsid w:val="00C20F85"/>
    <w:rsid w:val="00C407FF"/>
    <w:rsid w:val="00C6452C"/>
    <w:rsid w:val="00CC33CD"/>
    <w:rsid w:val="00CE2E02"/>
    <w:rsid w:val="00DA6EC9"/>
    <w:rsid w:val="00DA7CD3"/>
    <w:rsid w:val="00DB14BC"/>
    <w:rsid w:val="00E7434E"/>
    <w:rsid w:val="00E75DF9"/>
    <w:rsid w:val="00ED302A"/>
    <w:rsid w:val="00ED697A"/>
    <w:rsid w:val="00F656B7"/>
    <w:rsid w:val="00F92C02"/>
    <w:rsid w:val="00FC6CE8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749E"/>
  <w15:chartTrackingRefBased/>
  <w15:docId w15:val="{DAED89D9-B7E9-4415-90BD-822858E7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2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5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0F8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e\Downloads\W05%20Hands-on%20Device%20Updates%20Worksheet%20(1).dotx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9B391-2715-4AAA-A8C5-B1359BDA8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W05 Hands-on Device Updates Worksheet (1)</Template>
  <TotalTime>209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Liam Byrne</cp:lastModifiedBy>
  <cp:revision>7</cp:revision>
  <cp:lastPrinted>2020-03-12T17:21:00Z</cp:lastPrinted>
  <dcterms:created xsi:type="dcterms:W3CDTF">2020-07-20T18:38:00Z</dcterms:created>
  <dcterms:modified xsi:type="dcterms:W3CDTF">2023-02-03T23:56:00Z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